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1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000"/>
        <w:gridCol w:w="6119"/>
      </w:tblGrid>
      <w:tr w:rsidR="007A0F44" w:rsidRPr="00565B06" w14:paraId="60BE2A1F" w14:textId="77777777" w:rsidTr="001E2732">
        <w:trPr>
          <w:trHeight w:hRule="exact" w:val="1843"/>
        </w:trPr>
        <w:tc>
          <w:tcPr>
            <w:tcW w:w="4000" w:type="dxa"/>
            <w:tcMar>
              <w:right w:w="144" w:type="dxa"/>
            </w:tcMar>
            <w:vAlign w:val="bottom"/>
          </w:tcPr>
          <w:p w14:paraId="5D2C17F5" w14:textId="22790D8B" w:rsidR="007A0F44" w:rsidRPr="00565B06" w:rsidRDefault="009B5269" w:rsidP="00174A87">
            <w:pPr>
              <w:pStyle w:val="Title"/>
            </w:pPr>
            <w:r>
              <w:t>vishal</w:t>
            </w:r>
          </w:p>
          <w:p w14:paraId="7F9FED30" w14:textId="5149BEFD" w:rsidR="007A0F44" w:rsidRPr="00565B06" w:rsidRDefault="009B5269" w:rsidP="00174A87">
            <w:pPr>
              <w:pStyle w:val="Subtitle"/>
            </w:pPr>
            <w:r>
              <w:t>singh</w:t>
            </w:r>
          </w:p>
        </w:tc>
        <w:tc>
          <w:tcPr>
            <w:tcW w:w="6120" w:type="dxa"/>
            <w:tcMar>
              <w:left w:w="144" w:type="dxa"/>
            </w:tcMar>
            <w:vAlign w:val="bottom"/>
          </w:tcPr>
          <w:p w14:paraId="355B4CD0" w14:textId="6FA7047C" w:rsidR="007A0F44" w:rsidRDefault="00000000" w:rsidP="00174A87">
            <w:pPr>
              <w:pStyle w:val="ContactInfo"/>
            </w:pPr>
            <w:sdt>
              <w:sdtPr>
                <w:rPr>
                  <w:rFonts w:ascii="Poppins" w:hAnsi="Poppins"/>
                  <w:color w:val="000000"/>
                  <w:sz w:val="19"/>
                  <w:szCs w:val="19"/>
                </w:rPr>
                <w:alias w:val="Enter address:"/>
                <w:tag w:val="Enter address:"/>
                <w:id w:val="-989020281"/>
                <w:placeholder>
                  <w:docPart w:val="84578502FD6F42D199F28A2B987139F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7C4B9B">
                  <w:rPr>
                    <w:rFonts w:ascii="Poppins" w:hAnsi="Poppins"/>
                    <w:color w:val="000000"/>
                    <w:sz w:val="19"/>
                    <w:szCs w:val="19"/>
                  </w:rPr>
                  <w:br/>
                </w:r>
                <w:r w:rsidR="007C4B9B" w:rsidRPr="007C4B9B">
                  <w:rPr>
                    <w:rFonts w:ascii="Poppins" w:hAnsi="Poppins"/>
                    <w:color w:val="000000"/>
                    <w:sz w:val="19"/>
                    <w:szCs w:val="19"/>
                  </w:rPr>
                  <w:t>Gurugram, India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3207836" wp14:editId="5FB0656A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08072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A9EA381" w14:textId="235C6C62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BF5B5F65497B488BBCFE2E85745753C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EA6565">
                  <w:t>+91 7838094034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D2F7D63" wp14:editId="71E9E553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1A5BB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2F33A79" w14:textId="18A84C70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3F2F8485F44A4351A634733FE90DF8B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B5269">
                  <w:t>svishal1432004@</w:t>
                </w:r>
                <w:r w:rsidR="00615B47">
                  <w:t>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350FA15B" wp14:editId="33ADF1C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16DBE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38DEB5B" w14:textId="77777777" w:rsidR="007C4B9B" w:rsidRDefault="00000000" w:rsidP="009A0EA8">
            <w:pPr>
              <w:pStyle w:val="ContactInfo"/>
            </w:pPr>
            <w:sdt>
              <w:sdtPr>
                <w:rPr>
                  <w:rFonts w:ascii="Poppins" w:hAnsi="Poppins"/>
                  <w:color w:val="000000"/>
                  <w:sz w:val="19"/>
                  <w:szCs w:val="19"/>
                </w:rPr>
                <w:alias w:val="Enter LinkedIn profile:"/>
                <w:tag w:val="Enter LinkedIn profile:"/>
                <w:id w:val="-1253892234"/>
                <w:placeholder>
                  <w:docPart w:val="F55F92FA1C50421392B209B962F5A4F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7C4B9B">
                  <w:rPr>
                    <w:rFonts w:ascii="Poppins" w:hAnsi="Poppins"/>
                    <w:color w:val="000000"/>
                    <w:sz w:val="19"/>
                    <w:szCs w:val="19"/>
                  </w:rPr>
                  <w:t>https:/www.linkedin.com/in/vishal-singh-09095951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3224C32" wp14:editId="45D1E445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D638E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19CA04B" w14:textId="168ABAA2" w:rsidR="007A0F44" w:rsidRPr="00565B06" w:rsidRDefault="007C4B9B" w:rsidP="009A0EA8">
            <w:pPr>
              <w:pStyle w:val="ContactInfo"/>
            </w:pPr>
            <w:r>
              <w:rPr>
                <w:rFonts w:ascii="Poppins" w:hAnsi="Poppins"/>
                <w:color w:val="000000"/>
                <w:sz w:val="19"/>
                <w:szCs w:val="19"/>
              </w:rPr>
              <w:t xml:space="preserve">BCA – Integral University, 2007        </w:t>
            </w:r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20"/>
        <w:gridCol w:w="10011"/>
      </w:tblGrid>
      <w:tr w:rsidR="000E24AC" w:rsidRPr="00565B06" w14:paraId="097D4BF4" w14:textId="77777777" w:rsidTr="00EF4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7A62CF0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E20FD0A" wp14:editId="42983F06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77FD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11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BAD7C10" w14:textId="77777777" w:rsidR="000E24AC" w:rsidRPr="00B01458" w:rsidRDefault="009B5269" w:rsidP="007850D1">
            <w:pPr>
              <w:pStyle w:val="Heading1"/>
              <w:rPr>
                <w:b/>
                <w:bCs w:val="0"/>
              </w:rPr>
            </w:pPr>
            <w:r w:rsidRPr="00B01458">
              <w:rPr>
                <w:b/>
                <w:bCs w:val="0"/>
              </w:rPr>
              <w:t>Profile</w:t>
            </w:r>
          </w:p>
        </w:tc>
      </w:tr>
    </w:tbl>
    <w:p w14:paraId="18CC3B5C" w14:textId="024BC38D" w:rsidR="007C0E0E" w:rsidRPr="00565B06" w:rsidRDefault="00875A65" w:rsidP="00875A65">
      <w:r w:rsidRPr="00875A65">
        <w:t xml:space="preserve">Experienced </w:t>
      </w:r>
      <w:r w:rsidR="00646CBB">
        <w:t>T</w:t>
      </w:r>
      <w:r w:rsidRPr="00875A65">
        <w:t xml:space="preserve">echnical </w:t>
      </w:r>
      <w:r w:rsidR="00646CBB">
        <w:t>A</w:t>
      </w:r>
      <w:r w:rsidRPr="00875A65">
        <w:t xml:space="preserve">rchitect with </w:t>
      </w:r>
      <w:r>
        <w:t>10+</w:t>
      </w:r>
      <w:r w:rsidRPr="00875A65">
        <w:t xml:space="preserve"> years of expertise in designing and implementing complex technical solutions. Skilled in software development, cloud computing, and database design, with a proven track record of delivering results that drive business success. Seeking to leverage my technical expertise and leadership abilities to drive innovation and growth for the company.</w:t>
      </w:r>
      <w:r>
        <w:t xml:space="preserve"> </w:t>
      </w:r>
      <w:r w:rsidRPr="009B5269">
        <w:t xml:space="preserve">Positive attitude </w:t>
      </w:r>
      <w:r>
        <w:t xml:space="preserve">with self-sufficiency, highly organized, flexible, and great team co-ordination to ensure on time </w:t>
      </w:r>
      <w:r w:rsidR="00D77765">
        <w:t>deliverables.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0"/>
        <w:gridCol w:w="10011"/>
      </w:tblGrid>
      <w:tr w:rsidR="005E088C" w:rsidRPr="00565B06" w14:paraId="5EAF0DC0" w14:textId="77777777" w:rsidTr="00104E07">
        <w:tc>
          <w:tcPr>
            <w:tcW w:w="720" w:type="dxa"/>
            <w:tcMar>
              <w:right w:w="216" w:type="dxa"/>
            </w:tcMar>
            <w:vAlign w:val="center"/>
          </w:tcPr>
          <w:p w14:paraId="6E0DFCD4" w14:textId="6E4ED33D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519A6A2" wp14:editId="73C15C3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109EC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11" w:type="dxa"/>
            <w:vAlign w:val="center"/>
          </w:tcPr>
          <w:p w14:paraId="0E507419" w14:textId="5DDB0E8E" w:rsidR="005E088C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318422A1F8C441968615ED9D6CDEB1FA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  <w:p w14:paraId="29A94B00" w14:textId="51334F22" w:rsidR="008D59DA" w:rsidRPr="00565B06" w:rsidRDefault="008D59DA" w:rsidP="001E2732"/>
        </w:tc>
      </w:tr>
    </w:tbl>
    <w:p w14:paraId="1C089933" w14:textId="0862015A" w:rsidR="008D59DA" w:rsidRPr="007C4B9B" w:rsidRDefault="00DE4A66" w:rsidP="007C4B9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3D6BE35" wp14:editId="303EAE64">
                <wp:simplePos x="0" y="0"/>
                <wp:positionH relativeFrom="column">
                  <wp:posOffset>-303380</wp:posOffset>
                </wp:positionH>
                <wp:positionV relativeFrom="paragraph">
                  <wp:posOffset>137806</wp:posOffset>
                </wp:positionV>
                <wp:extent cx="0" cy="5198400"/>
                <wp:effectExtent l="12700" t="0" r="12700" b="21590"/>
                <wp:wrapNone/>
                <wp:docPr id="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8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AED37" id="Straight Connector 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pt,10.85pt" to="-23.9pt,4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" strokecolor="#77448b [3204]" strokeweight="2.25pt">
                <v:stroke joinstyle="miter"/>
              </v:line>
            </w:pict>
          </mc:Fallback>
        </mc:AlternateContent>
      </w:r>
      <w:r w:rsidR="008D59D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E2E51E" wp14:editId="5F61E6F3">
                <wp:simplePos x="0" y="0"/>
                <wp:positionH relativeFrom="column">
                  <wp:posOffset>-377613</wp:posOffset>
                </wp:positionH>
                <wp:positionV relativeFrom="paragraph">
                  <wp:posOffset>66887</wp:posOffset>
                </wp:positionV>
                <wp:extent cx="155276" cy="146649"/>
                <wp:effectExtent l="0" t="0" r="0" b="6350"/>
                <wp:wrapNone/>
                <wp:docPr id="7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46649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B079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-29.75pt;margin-top:5.25pt;width:12.25pt;height:11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" fillcolor="#77448b [3204]" stroked="f" strokeweight="1pt">
                <v:stroke joinstyle="miter"/>
              </v:shape>
            </w:pict>
          </mc:Fallback>
        </mc:AlternateContent>
      </w:r>
      <w:r w:rsidR="000D5B05">
        <w:t>Senior Engineering Team Lead</w:t>
      </w:r>
      <w:r w:rsidR="005E088C" w:rsidRPr="00565B06">
        <w:t xml:space="preserve"> | </w:t>
      </w:r>
      <w:r w:rsidR="007C4B9B">
        <w:rPr>
          <w:rStyle w:val="Emphasis"/>
        </w:rPr>
        <w:t>1K Kirana</w:t>
      </w:r>
      <w:r w:rsidR="009B5269">
        <w:rPr>
          <w:rStyle w:val="Emphasis"/>
        </w:rPr>
        <w:t xml:space="preserve">, </w:t>
      </w:r>
      <w:r w:rsidR="00A95CA7">
        <w:rPr>
          <w:rStyle w:val="Emphasis"/>
        </w:rPr>
        <w:t>Gurugram</w:t>
      </w:r>
      <w:r w:rsidR="007C4B9B">
        <w:rPr>
          <w:rStyle w:val="Emphasis"/>
        </w:rPr>
        <w:t xml:space="preserve"> - </w:t>
      </w:r>
      <w:r w:rsidR="00594618">
        <w:rPr>
          <w:caps/>
          <w:sz w:val="24"/>
          <w:szCs w:val="24"/>
        </w:rPr>
        <w:t>FEB</w:t>
      </w:r>
      <w:r w:rsidR="00594618" w:rsidRPr="009B5269">
        <w:rPr>
          <w:caps/>
          <w:sz w:val="24"/>
          <w:szCs w:val="24"/>
        </w:rPr>
        <w:t>’</w:t>
      </w:r>
      <w:r w:rsidR="00594618">
        <w:rPr>
          <w:caps/>
          <w:sz w:val="24"/>
          <w:szCs w:val="24"/>
        </w:rPr>
        <w:t>22</w:t>
      </w:r>
      <w:r w:rsidR="00594618" w:rsidRPr="009B5269">
        <w:rPr>
          <w:caps/>
          <w:sz w:val="24"/>
          <w:szCs w:val="24"/>
        </w:rPr>
        <w:t xml:space="preserve"> to </w:t>
      </w:r>
      <w:r w:rsidR="00594618">
        <w:rPr>
          <w:caps/>
          <w:sz w:val="24"/>
          <w:szCs w:val="24"/>
        </w:rPr>
        <w:t>maR</w:t>
      </w:r>
      <w:r w:rsidR="00594618" w:rsidRPr="009B5269">
        <w:rPr>
          <w:caps/>
          <w:sz w:val="24"/>
          <w:szCs w:val="24"/>
        </w:rPr>
        <w:t>’2</w:t>
      </w:r>
      <w:r w:rsidR="00594618">
        <w:rPr>
          <w:caps/>
          <w:sz w:val="24"/>
          <w:szCs w:val="24"/>
        </w:rPr>
        <w:t>3</w:t>
      </w:r>
    </w:p>
    <w:p w14:paraId="201751DE" w14:textId="3E6C2AFC" w:rsidR="005E088C" w:rsidRDefault="00B82D62" w:rsidP="005E088C">
      <w:r>
        <w:t xml:space="preserve">Handling Warehouse </w:t>
      </w:r>
      <w:r w:rsidR="006024F9">
        <w:t xml:space="preserve">engineering team while managing the entire operations and created multiple solutions to increase employee efficiency. Introduced route optimization to save logistic cost by </w:t>
      </w:r>
      <w:r w:rsidR="00D77765">
        <w:t>3% and</w:t>
      </w:r>
      <w:r w:rsidR="006024F9">
        <w:t xml:space="preserve"> removing the manual route creation and reduced logistic cost.</w:t>
      </w:r>
    </w:p>
    <w:p w14:paraId="6DF1C70F" w14:textId="0D94A22B" w:rsidR="001E2732" w:rsidRDefault="001E2732" w:rsidP="005E088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155BC6" wp14:editId="0D909F95">
                <wp:simplePos x="0" y="0"/>
                <wp:positionH relativeFrom="column">
                  <wp:posOffset>-382693</wp:posOffset>
                </wp:positionH>
                <wp:positionV relativeFrom="paragraph">
                  <wp:posOffset>260985</wp:posOffset>
                </wp:positionV>
                <wp:extent cx="155276" cy="146649"/>
                <wp:effectExtent l="0" t="0" r="0" b="6350"/>
                <wp:wrapNone/>
                <wp:docPr id="25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46649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2A95" id="Flowchart: Connector 4" o:spid="_x0000_s1026" type="#_x0000_t120" style="position:absolute;margin-left:-30.15pt;margin-top:20.55pt;width:12.25pt;height:11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" fillcolor="#77448b [3204]" stroked="f" strokeweight="1pt">
                <v:stroke joinstyle="miter"/>
              </v:shape>
            </w:pict>
          </mc:Fallback>
        </mc:AlternateContent>
      </w:r>
    </w:p>
    <w:p w14:paraId="4B72E1A1" w14:textId="2D4EACB0" w:rsidR="001E2732" w:rsidRPr="007C4B9B" w:rsidRDefault="001E2732" w:rsidP="007C4B9B">
      <w:pPr>
        <w:pStyle w:val="Heading2"/>
      </w:pPr>
      <w:r>
        <w:t>F</w:t>
      </w:r>
      <w:r w:rsidRPr="009B5269">
        <w:t>ull Stack Developer</w:t>
      </w:r>
      <w:r w:rsidRPr="00565B06">
        <w:t xml:space="preserve"> | </w:t>
      </w:r>
      <w:r>
        <w:rPr>
          <w:rStyle w:val="Emphasis"/>
        </w:rPr>
        <w:t>Etisalat, Dubai</w:t>
      </w:r>
      <w:r w:rsidR="007C4B9B">
        <w:rPr>
          <w:rStyle w:val="Emphasis"/>
        </w:rPr>
        <w:t xml:space="preserve"> - </w:t>
      </w:r>
      <w:r>
        <w:rPr>
          <w:caps/>
          <w:sz w:val="24"/>
          <w:szCs w:val="24"/>
        </w:rPr>
        <w:t>Dec</w:t>
      </w:r>
      <w:r w:rsidRPr="009B5269">
        <w:rPr>
          <w:caps/>
          <w:sz w:val="24"/>
          <w:szCs w:val="24"/>
        </w:rPr>
        <w:t>’</w:t>
      </w:r>
      <w:r>
        <w:rPr>
          <w:caps/>
          <w:sz w:val="24"/>
          <w:szCs w:val="24"/>
        </w:rPr>
        <w:t>20</w:t>
      </w:r>
      <w:r w:rsidRPr="009B5269">
        <w:rPr>
          <w:caps/>
          <w:sz w:val="24"/>
          <w:szCs w:val="24"/>
        </w:rPr>
        <w:t xml:space="preserve"> to </w:t>
      </w:r>
      <w:r>
        <w:rPr>
          <w:caps/>
          <w:sz w:val="24"/>
          <w:szCs w:val="24"/>
        </w:rPr>
        <w:t>JAN</w:t>
      </w:r>
      <w:r w:rsidRPr="009B5269">
        <w:rPr>
          <w:caps/>
          <w:sz w:val="24"/>
          <w:szCs w:val="24"/>
        </w:rPr>
        <w:t>’2</w:t>
      </w:r>
      <w:r>
        <w:rPr>
          <w:caps/>
          <w:sz w:val="24"/>
          <w:szCs w:val="24"/>
        </w:rPr>
        <w:t>2</w:t>
      </w:r>
      <w:r w:rsidRPr="009B5269">
        <w:rPr>
          <w:caps/>
          <w:sz w:val="24"/>
          <w:szCs w:val="24"/>
        </w:rPr>
        <w:t xml:space="preserve"> </w:t>
      </w:r>
    </w:p>
    <w:p w14:paraId="6B4161FC" w14:textId="2A4D7AE0" w:rsidR="006B618D" w:rsidRDefault="006B618D" w:rsidP="005E088C">
      <w:r>
        <w:t>Migrated</w:t>
      </w:r>
      <w:r w:rsidRPr="006B618D">
        <w:t xml:space="preserve"> an old and highly anticipated system to the latest technology, achieving a 25% increase in overall speed and enabling the system to serve more customers. Oversaw the entire project to ensure adherence to the expected timeline and maximized output from a small team.</w:t>
      </w:r>
    </w:p>
    <w:p w14:paraId="189B929D" w14:textId="4E2B3948" w:rsidR="009B5269" w:rsidRPr="00565B06" w:rsidRDefault="008D59DA" w:rsidP="005E088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F0306E" wp14:editId="6BBAFB23">
                <wp:simplePos x="0" y="0"/>
                <wp:positionH relativeFrom="column">
                  <wp:posOffset>-377613</wp:posOffset>
                </wp:positionH>
                <wp:positionV relativeFrom="paragraph">
                  <wp:posOffset>255613</wp:posOffset>
                </wp:positionV>
                <wp:extent cx="155276" cy="146649"/>
                <wp:effectExtent l="0" t="0" r="0" b="6350"/>
                <wp:wrapNone/>
                <wp:docPr id="8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46649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2449" id="Flowchart: Connector 5" o:spid="_x0000_s1026" type="#_x0000_t120" style="position:absolute;margin-left:-29.75pt;margin-top:20.15pt;width:12.25pt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" fillcolor="#77448b [3204]" stroked="f" strokeweight="1pt">
                <v:stroke joinstyle="miter"/>
              </v:shape>
            </w:pict>
          </mc:Fallback>
        </mc:AlternateContent>
      </w:r>
    </w:p>
    <w:p w14:paraId="504AC1C1" w14:textId="7A67E076" w:rsidR="009B5269" w:rsidRPr="007C4B9B" w:rsidRDefault="009B2603" w:rsidP="007C4B9B">
      <w:pPr>
        <w:pStyle w:val="Heading2"/>
      </w:pPr>
      <w:r>
        <w:rPr>
          <w:bCs/>
        </w:rPr>
        <w:t>Tech Manager</w:t>
      </w:r>
      <w:r w:rsidR="009B5269" w:rsidRPr="009B5269">
        <w:rPr>
          <w:bCs/>
        </w:rPr>
        <w:t xml:space="preserve"> </w:t>
      </w:r>
      <w:r w:rsidR="005E088C" w:rsidRPr="00565B06">
        <w:t xml:space="preserve">| </w:t>
      </w:r>
      <w:r w:rsidR="009B5269" w:rsidRPr="009B5269">
        <w:rPr>
          <w:bCs/>
          <w:iCs/>
          <w:color w:val="4C4C4C" w:themeColor="text2" w:themeTint="BF"/>
        </w:rPr>
        <w:t>EXPEDIENT HEALTHCARE MARKETING PVT LTD, INDIA</w:t>
      </w:r>
      <w:r w:rsidR="007C4B9B">
        <w:rPr>
          <w:bCs/>
          <w:iCs/>
          <w:color w:val="4C4C4C" w:themeColor="text2" w:themeTint="BF"/>
        </w:rPr>
        <w:t xml:space="preserve"> - </w:t>
      </w:r>
      <w:r w:rsidR="009B5269" w:rsidRPr="009B5269">
        <w:rPr>
          <w:caps/>
          <w:sz w:val="24"/>
          <w:szCs w:val="24"/>
        </w:rPr>
        <w:t xml:space="preserve">Nov’18 to Dec’20 </w:t>
      </w:r>
    </w:p>
    <w:p w14:paraId="716B0F0D" w14:textId="5681710F" w:rsidR="00B25DD2" w:rsidRDefault="00B25DD2" w:rsidP="005E088C">
      <w:r w:rsidRPr="00B25DD2">
        <w:t xml:space="preserve">Revamp the outdated CRM system by implementing </w:t>
      </w:r>
      <w:r>
        <w:t>queue services</w:t>
      </w:r>
      <w:r w:rsidRPr="00B25DD2">
        <w:t xml:space="preserve"> and relocating time-intensive code to the background, resulting in a </w:t>
      </w:r>
      <w:r w:rsidRPr="00B25DD2">
        <w:rPr>
          <w:b/>
          <w:bCs/>
        </w:rPr>
        <w:t>50% improvement</w:t>
      </w:r>
      <w:r w:rsidRPr="00B25DD2">
        <w:t xml:space="preserve"> in frontend performance. Create</w:t>
      </w:r>
      <w:r>
        <w:t>d</w:t>
      </w:r>
      <w:r w:rsidRPr="00B25DD2">
        <w:t xml:space="preserve"> a communication channel connecting Sales, Management, Tech, and HR teams to facilitate seamless hiring, development, and delivery.</w:t>
      </w:r>
    </w:p>
    <w:p w14:paraId="324E5AC3" w14:textId="2B803B2E" w:rsidR="009B5269" w:rsidRDefault="008D59DA" w:rsidP="005E088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A0AA73" wp14:editId="7F414D2C">
                <wp:simplePos x="0" y="0"/>
                <wp:positionH relativeFrom="column">
                  <wp:posOffset>-377613</wp:posOffset>
                </wp:positionH>
                <wp:positionV relativeFrom="paragraph">
                  <wp:posOffset>266816</wp:posOffset>
                </wp:positionV>
                <wp:extent cx="155276" cy="146649"/>
                <wp:effectExtent l="0" t="0" r="0" b="6350"/>
                <wp:wrapNone/>
                <wp:docPr id="9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46649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436FA" id="Flowchart: Connector 6" o:spid="_x0000_s1026" type="#_x0000_t120" style="position:absolute;margin-left:-29.75pt;margin-top:21pt;width:12.25pt;height:1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" fillcolor="#77448b [3204]" stroked="f" strokeweight="1pt">
                <v:stroke joinstyle="miter"/>
              </v:shape>
            </w:pict>
          </mc:Fallback>
        </mc:AlternateContent>
      </w:r>
    </w:p>
    <w:p w14:paraId="48FCB5E3" w14:textId="027BEBFB" w:rsidR="009B5269" w:rsidRDefault="009B5269" w:rsidP="007C4B9B">
      <w:pPr>
        <w:pStyle w:val="Heading2"/>
        <w:rPr>
          <w:caps/>
          <w:sz w:val="24"/>
          <w:szCs w:val="24"/>
        </w:rPr>
      </w:pPr>
      <w:r w:rsidRPr="009B5269">
        <w:rPr>
          <w:bCs/>
        </w:rPr>
        <w:t>Senior Software Engineer</w:t>
      </w:r>
      <w:r>
        <w:rPr>
          <w:bCs/>
        </w:rPr>
        <w:t xml:space="preserve"> </w:t>
      </w:r>
      <w:r w:rsidRPr="00565B06">
        <w:t xml:space="preserve">| </w:t>
      </w:r>
      <w:r w:rsidRPr="009B5269">
        <w:rPr>
          <w:bCs/>
          <w:iCs/>
          <w:color w:val="4C4C4C" w:themeColor="text2" w:themeTint="BF"/>
        </w:rPr>
        <w:t>INDIASHOPPS PVT. LTD, INDIA</w:t>
      </w:r>
      <w:r w:rsidR="007C4B9B">
        <w:rPr>
          <w:bCs/>
          <w:iCs/>
          <w:color w:val="4C4C4C" w:themeColor="text2" w:themeTint="BF"/>
        </w:rPr>
        <w:t xml:space="preserve"> - </w:t>
      </w:r>
      <w:r w:rsidRPr="009B5269">
        <w:rPr>
          <w:caps/>
          <w:sz w:val="24"/>
          <w:szCs w:val="24"/>
        </w:rPr>
        <w:t>Jan’16 to Oct’18</w:t>
      </w:r>
    </w:p>
    <w:p w14:paraId="7361461D" w14:textId="375021F5" w:rsidR="009B5269" w:rsidRDefault="009B5269" w:rsidP="005E088C">
      <w:r w:rsidRPr="009B5269">
        <w:t>Reviewing and analyzing the effectiveness and efficiency of existing systems and developing strategies for improving or further leveraging these systems.</w:t>
      </w:r>
      <w:r>
        <w:t xml:space="preserve"> </w:t>
      </w:r>
      <w:r w:rsidRPr="009B5269">
        <w:t>Drove efforts towards maintaining software development practices; adhered to company standards for coding and unit/functional test coverage.</w:t>
      </w:r>
    </w:p>
    <w:p w14:paraId="4C14D8AA" w14:textId="4C888B0C" w:rsidR="00615B47" w:rsidRDefault="008D59DA" w:rsidP="005E088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4B2ECA" wp14:editId="073A7AB6">
                <wp:simplePos x="0" y="0"/>
                <wp:positionH relativeFrom="column">
                  <wp:posOffset>-377613</wp:posOffset>
                </wp:positionH>
                <wp:positionV relativeFrom="paragraph">
                  <wp:posOffset>261400</wp:posOffset>
                </wp:positionV>
                <wp:extent cx="155276" cy="146649"/>
                <wp:effectExtent l="0" t="0" r="0" b="6350"/>
                <wp:wrapNone/>
                <wp:docPr id="11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46649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46512" id="Flowchart: Connector 7" o:spid="_x0000_s1026" type="#_x0000_t120" style="position:absolute;margin-left:-29.75pt;margin-top:20.6pt;width:12.25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" fillcolor="#77448b [3204]" stroked="f" strokeweight="1pt">
                <v:stroke joinstyle="miter"/>
              </v:shape>
            </w:pict>
          </mc:Fallback>
        </mc:AlternateContent>
      </w:r>
    </w:p>
    <w:p w14:paraId="4BCDC427" w14:textId="133203BC" w:rsidR="00615B47" w:rsidRPr="007C4B9B" w:rsidRDefault="00615B47" w:rsidP="007C4B9B">
      <w:pPr>
        <w:pStyle w:val="Heading2"/>
      </w:pPr>
      <w:r w:rsidRPr="00615B47">
        <w:rPr>
          <w:bCs/>
        </w:rPr>
        <w:t>Senior Developer</w:t>
      </w:r>
      <w:r>
        <w:rPr>
          <w:bCs/>
        </w:rPr>
        <w:t xml:space="preserve"> </w:t>
      </w:r>
      <w:r w:rsidRPr="00565B06">
        <w:t xml:space="preserve">| </w:t>
      </w:r>
      <w:r w:rsidRPr="00615B47">
        <w:rPr>
          <w:bCs/>
          <w:iCs/>
          <w:color w:val="4C4C4C" w:themeColor="text2" w:themeTint="BF"/>
        </w:rPr>
        <w:t>THOUGHTPULP PVT. LTD, INDIA</w:t>
      </w:r>
      <w:r w:rsidR="007C4B9B">
        <w:rPr>
          <w:bCs/>
          <w:iCs/>
          <w:color w:val="4C4C4C" w:themeColor="text2" w:themeTint="BF"/>
        </w:rPr>
        <w:t xml:space="preserve"> - </w:t>
      </w:r>
      <w:r w:rsidRPr="00615B47">
        <w:rPr>
          <w:caps/>
          <w:sz w:val="24"/>
          <w:szCs w:val="24"/>
        </w:rPr>
        <w:t>Dec’12 to Jan’16</w:t>
      </w:r>
    </w:p>
    <w:p w14:paraId="70937A1D" w14:textId="5743BF89" w:rsidR="00615B47" w:rsidRDefault="00615B47" w:rsidP="005E088C">
      <w:pPr>
        <w:rPr>
          <w:b/>
          <w:bCs/>
        </w:rPr>
      </w:pPr>
      <w:r w:rsidRPr="00615B47">
        <w:t xml:space="preserve">Designed and implemented a web application using technologies such as Laravel that streamlined Ecommerce </w:t>
      </w:r>
      <w:r w:rsidR="00D77765" w:rsidRPr="00615B47">
        <w:t>Portal,</w:t>
      </w:r>
      <w:r w:rsidRPr="00615B47">
        <w:t> </w:t>
      </w:r>
      <w:r w:rsidR="00A31A48">
        <w:t>which reduced the</w:t>
      </w:r>
      <w:r w:rsidRPr="00A31A48">
        <w:t xml:space="preserve"> set-up time by </w:t>
      </w:r>
      <w:r w:rsidRPr="00D34D52">
        <w:rPr>
          <w:b/>
          <w:bCs/>
        </w:rPr>
        <w:t>10%</w:t>
      </w:r>
      <w:r w:rsidRPr="00A31A48">
        <w:t xml:space="preserve"> and </w:t>
      </w:r>
      <w:r w:rsidR="00A31A48">
        <w:t>eliminated</w:t>
      </w:r>
      <w:r w:rsidRPr="00A31A48">
        <w:t xml:space="preserve"> human error.</w:t>
      </w:r>
    </w:p>
    <w:p w14:paraId="5237E8A5" w14:textId="5617DEAC" w:rsidR="00615B47" w:rsidRDefault="008D59DA" w:rsidP="005E088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B16886" wp14:editId="6CC64EF0">
                <wp:simplePos x="0" y="0"/>
                <wp:positionH relativeFrom="column">
                  <wp:posOffset>-377613</wp:posOffset>
                </wp:positionH>
                <wp:positionV relativeFrom="paragraph">
                  <wp:posOffset>253637</wp:posOffset>
                </wp:positionV>
                <wp:extent cx="154940" cy="146050"/>
                <wp:effectExtent l="0" t="0" r="0" b="6350"/>
                <wp:wrapNone/>
                <wp:docPr id="1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9C41" id="Flowchart: Connector 9" o:spid="_x0000_s1026" type="#_x0000_t120" style="position:absolute;margin-left:-29.75pt;margin-top:19.95pt;width:12.2pt;height:11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" fillcolor="#77448b [3204]" stroked="f" strokeweight="1pt">
                <v:stroke joinstyle="miter"/>
              </v:shape>
            </w:pict>
          </mc:Fallback>
        </mc:AlternateContent>
      </w:r>
    </w:p>
    <w:p w14:paraId="6CD83CAB" w14:textId="46FA80F5" w:rsidR="00B25DD2" w:rsidRDefault="00615B47" w:rsidP="007C4B9B">
      <w:pPr>
        <w:pStyle w:val="Heading2"/>
        <w:rPr>
          <w:caps/>
          <w:sz w:val="24"/>
          <w:szCs w:val="24"/>
        </w:rPr>
      </w:pPr>
      <w:r w:rsidRPr="00615B47">
        <w:rPr>
          <w:bCs/>
        </w:rPr>
        <w:t>Technical Associate</w:t>
      </w:r>
      <w:r>
        <w:rPr>
          <w:bCs/>
        </w:rPr>
        <w:t xml:space="preserve"> </w:t>
      </w:r>
      <w:r w:rsidRPr="00565B06">
        <w:t xml:space="preserve">| </w:t>
      </w:r>
      <w:r w:rsidRPr="00615B47">
        <w:rPr>
          <w:bCs/>
          <w:iCs/>
          <w:color w:val="4C4C4C" w:themeColor="text2" w:themeTint="BF"/>
        </w:rPr>
        <w:t>DELL INTERNATIONAL SERVICES, INDIA</w:t>
      </w:r>
      <w:r w:rsidR="007C4B9B">
        <w:rPr>
          <w:bCs/>
          <w:iCs/>
          <w:color w:val="4C4C4C" w:themeColor="text2" w:themeTint="BF"/>
        </w:rPr>
        <w:t xml:space="preserve"> - </w:t>
      </w:r>
      <w:r w:rsidRPr="00615B47">
        <w:rPr>
          <w:caps/>
          <w:sz w:val="24"/>
          <w:szCs w:val="24"/>
        </w:rPr>
        <w:t>May’11 to Sep’12</w:t>
      </w:r>
    </w:p>
    <w:p w14:paraId="77E1988D" w14:textId="31C1A4B3" w:rsidR="00615B47" w:rsidRDefault="008D59DA" w:rsidP="005E088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057556" wp14:editId="74F01B14">
                <wp:simplePos x="0" y="0"/>
                <wp:positionH relativeFrom="column">
                  <wp:posOffset>-377613</wp:posOffset>
                </wp:positionH>
                <wp:positionV relativeFrom="paragraph">
                  <wp:posOffset>275358</wp:posOffset>
                </wp:positionV>
                <wp:extent cx="154940" cy="146050"/>
                <wp:effectExtent l="0" t="0" r="0" b="6350"/>
                <wp:wrapNone/>
                <wp:docPr id="12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599E" id="Flowchart: Connector 8" o:spid="_x0000_s1026" type="#_x0000_t120" style="position:absolute;margin-left:-29.75pt;margin-top:21.7pt;width:12.2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" fillcolor="#77448b [3204]" stroked="f" strokeweight="1pt">
                <v:stroke joinstyle="miter"/>
              </v:shape>
            </w:pict>
          </mc:Fallback>
        </mc:AlternateContent>
      </w:r>
    </w:p>
    <w:p w14:paraId="666FCFE8" w14:textId="3E43B81A" w:rsidR="00615B47" w:rsidRDefault="00615B47" w:rsidP="007C4B9B">
      <w:pPr>
        <w:pStyle w:val="Heading2"/>
      </w:pPr>
      <w:r w:rsidRPr="00615B47">
        <w:rPr>
          <w:bCs/>
        </w:rPr>
        <w:t>Senior Executive</w:t>
      </w:r>
      <w:r>
        <w:rPr>
          <w:bCs/>
        </w:rPr>
        <w:t xml:space="preserve"> </w:t>
      </w:r>
      <w:r w:rsidRPr="00565B06">
        <w:t xml:space="preserve">| </w:t>
      </w:r>
      <w:r w:rsidRPr="00615B47">
        <w:rPr>
          <w:bCs/>
          <w:iCs/>
          <w:color w:val="4C4C4C" w:themeColor="text2" w:themeTint="BF"/>
        </w:rPr>
        <w:t>INFOSYS, INDIA</w:t>
      </w:r>
      <w:r w:rsidR="007C4B9B">
        <w:rPr>
          <w:bCs/>
          <w:iCs/>
          <w:color w:val="4C4C4C" w:themeColor="text2" w:themeTint="BF"/>
        </w:rPr>
        <w:t xml:space="preserve"> - </w:t>
      </w:r>
      <w:r w:rsidRPr="00615B47">
        <w:rPr>
          <w:caps/>
          <w:sz w:val="24"/>
          <w:szCs w:val="24"/>
        </w:rPr>
        <w:t>OCT’07 TO APR’10</w:t>
      </w:r>
    </w:p>
    <w:p w14:paraId="2C57A718" w14:textId="26CC735A" w:rsidR="009B5269" w:rsidRPr="00565B06" w:rsidRDefault="009B5269" w:rsidP="009B5269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0"/>
        <w:gridCol w:w="10011"/>
      </w:tblGrid>
      <w:tr w:rsidR="00143224" w:rsidRPr="00565B06" w14:paraId="7A42EA5A" w14:textId="77777777" w:rsidTr="00B01458">
        <w:tc>
          <w:tcPr>
            <w:tcW w:w="720" w:type="dxa"/>
            <w:tcMar>
              <w:right w:w="216" w:type="dxa"/>
            </w:tcMar>
            <w:vAlign w:val="bottom"/>
          </w:tcPr>
          <w:p w14:paraId="2654BEFF" w14:textId="434FBE54" w:rsidR="00143224" w:rsidRPr="00565B06" w:rsidRDefault="00143224" w:rsidP="00075B13">
            <w:pPr>
              <w:pStyle w:val="Icons"/>
            </w:pPr>
          </w:p>
        </w:tc>
        <w:tc>
          <w:tcPr>
            <w:tcW w:w="10011" w:type="dxa"/>
          </w:tcPr>
          <w:p w14:paraId="1C300BD7" w14:textId="62CD363D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F7297B165A9F448AA2AE03F53CE38413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4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530"/>
        <w:gridCol w:w="5209"/>
      </w:tblGrid>
      <w:tr w:rsidR="00143224" w:rsidRPr="00565B06" w14:paraId="2F0CE7E8" w14:textId="77777777" w:rsidTr="007C4B9B">
        <w:tc>
          <w:tcPr>
            <w:tcW w:w="5530" w:type="dxa"/>
          </w:tcPr>
          <w:p w14:paraId="4B3B5E92" w14:textId="4838DFB0" w:rsidR="00116607" w:rsidRDefault="00116607" w:rsidP="00DE4A66">
            <w:pPr>
              <w:pStyle w:val="ListBullet"/>
            </w:pPr>
            <w:r>
              <w:t xml:space="preserve">NodeJS, </w:t>
            </w:r>
            <w:r w:rsidRPr="00C8500C">
              <w:rPr>
                <w:b/>
                <w:bCs/>
              </w:rPr>
              <w:t>React JS</w:t>
            </w:r>
            <w:r>
              <w:t>, Angular JS, Python</w:t>
            </w:r>
          </w:p>
          <w:p w14:paraId="7667D020" w14:textId="208B70AD" w:rsidR="00DE4A66" w:rsidRPr="00565B06" w:rsidRDefault="00DE4A66" w:rsidP="00DE4A66">
            <w:pPr>
              <w:pStyle w:val="ListBullet"/>
              <w:spacing w:after="80"/>
            </w:pPr>
            <w:r>
              <w:t>MySQL, Redis, MongoDB</w:t>
            </w:r>
          </w:p>
          <w:p w14:paraId="39E6BEE5" w14:textId="30D53491" w:rsidR="0000530F" w:rsidRDefault="0000530F" w:rsidP="00DE4A66">
            <w:pPr>
              <w:pStyle w:val="ListBullet"/>
            </w:pPr>
            <w:r w:rsidRPr="0000530F">
              <w:t>JavaScript / jQuery / Typescript, JavaScript</w:t>
            </w:r>
            <w:r w:rsidR="00DB71E0">
              <w:t xml:space="preserve"> </w:t>
            </w:r>
            <w:r w:rsidRPr="0000530F">
              <w:t>Prototyping</w:t>
            </w:r>
          </w:p>
          <w:p w14:paraId="02634D03" w14:textId="77777777" w:rsidR="00DE4A66" w:rsidRDefault="00DE4A66" w:rsidP="00DE4A66">
            <w:pPr>
              <w:pStyle w:val="ListBullet"/>
            </w:pPr>
            <w:r w:rsidRPr="0000530F">
              <w:t>Rest API / Microservices / SOA</w:t>
            </w:r>
          </w:p>
          <w:p w14:paraId="5EE67F43" w14:textId="4E2F9F5A" w:rsidR="005E4FF9" w:rsidRPr="00565B06" w:rsidRDefault="00271C15" w:rsidP="00336742">
            <w:pPr>
              <w:pStyle w:val="ListBullet"/>
              <w:spacing w:after="80"/>
            </w:pPr>
            <w:r w:rsidRPr="00DE4A66">
              <w:t>Flutter, React Native</w:t>
            </w:r>
          </w:p>
        </w:tc>
        <w:tc>
          <w:tcPr>
            <w:tcW w:w="5209" w:type="dxa"/>
            <w:tcMar>
              <w:left w:w="576" w:type="dxa"/>
            </w:tcMar>
          </w:tcPr>
          <w:p w14:paraId="057BEA20" w14:textId="77777777" w:rsidR="00DE4A66" w:rsidRDefault="00DE4A66" w:rsidP="00DE4A66">
            <w:pPr>
              <w:pStyle w:val="ListBullet"/>
              <w:spacing w:after="80"/>
            </w:pPr>
            <w:r>
              <w:t>AWS, GCP</w:t>
            </w:r>
          </w:p>
          <w:p w14:paraId="2C8E9C78" w14:textId="77777777" w:rsidR="00DE4A66" w:rsidRDefault="00DE4A66" w:rsidP="00DE4A66">
            <w:pPr>
              <w:pStyle w:val="ListBullet"/>
              <w:spacing w:after="80"/>
            </w:pPr>
            <w:r>
              <w:t>Git, GitHub, Gitlab, Bitbucket, SVN</w:t>
            </w:r>
          </w:p>
          <w:p w14:paraId="74798782" w14:textId="77777777" w:rsidR="00615B47" w:rsidRDefault="00DE4A66" w:rsidP="00DE4A66">
            <w:pPr>
              <w:pStyle w:val="ListBullet"/>
              <w:spacing w:after="80"/>
            </w:pPr>
            <w:r>
              <w:t>Babel, Webpack, Elixir</w:t>
            </w:r>
            <w:r w:rsidRPr="00565B06">
              <w:t xml:space="preserve"> </w:t>
            </w:r>
          </w:p>
          <w:p w14:paraId="103A7E53" w14:textId="75507A4A" w:rsidR="00271C15" w:rsidRPr="00565B06" w:rsidRDefault="00271C15" w:rsidP="00DE4A66">
            <w:pPr>
              <w:pStyle w:val="ListBullet"/>
              <w:spacing w:after="80"/>
            </w:pPr>
            <w:r>
              <w:t xml:space="preserve">PHP / </w:t>
            </w:r>
            <w:r w:rsidRPr="00EF4E50">
              <w:t>Laravel</w:t>
            </w:r>
            <w:r>
              <w:t xml:space="preserve"> / </w:t>
            </w:r>
            <w:proofErr w:type="spellStart"/>
            <w:r>
              <w:t>Prestashop</w:t>
            </w:r>
            <w:proofErr w:type="spellEnd"/>
            <w:r>
              <w:t xml:space="preserve">, </w:t>
            </w:r>
            <w:r w:rsidRPr="00615B47">
              <w:t>YII, Cake PHP</w:t>
            </w:r>
          </w:p>
        </w:tc>
      </w:tr>
    </w:tbl>
    <w:p w14:paraId="400B78A7" w14:textId="7CDE9649" w:rsidR="007A0F44" w:rsidRPr="00565B06" w:rsidRDefault="007A0F44" w:rsidP="00DE4A66"/>
    <w:sectPr w:rsidR="007A0F44" w:rsidRPr="00565B06" w:rsidSect="00615B47">
      <w:footerReference w:type="default" r:id="rId12"/>
      <w:pgSz w:w="11906" w:h="16838" w:code="9"/>
      <w:pgMar w:top="0" w:right="1008" w:bottom="0" w:left="1008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8EEE" w14:textId="77777777" w:rsidR="00373B8B" w:rsidRDefault="00373B8B" w:rsidP="00F534FB">
      <w:pPr>
        <w:spacing w:after="0"/>
      </w:pPr>
      <w:r>
        <w:separator/>
      </w:r>
    </w:p>
  </w:endnote>
  <w:endnote w:type="continuationSeparator" w:id="0">
    <w:p w14:paraId="7D9EA857" w14:textId="77777777" w:rsidR="00373B8B" w:rsidRDefault="00373B8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B379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840E" w14:textId="77777777" w:rsidR="00373B8B" w:rsidRDefault="00373B8B" w:rsidP="00F534FB">
      <w:pPr>
        <w:spacing w:after="0"/>
      </w:pPr>
      <w:r>
        <w:separator/>
      </w:r>
    </w:p>
  </w:footnote>
  <w:footnote w:type="continuationSeparator" w:id="0">
    <w:p w14:paraId="6B144E72" w14:textId="77777777" w:rsidR="00373B8B" w:rsidRDefault="00373B8B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28B8"/>
    <w:multiLevelType w:val="hybridMultilevel"/>
    <w:tmpl w:val="9280C6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1190751">
    <w:abstractNumId w:val="9"/>
  </w:num>
  <w:num w:numId="2" w16cid:durableId="2065592858">
    <w:abstractNumId w:val="9"/>
    <w:lvlOverride w:ilvl="0">
      <w:startOverride w:val="1"/>
    </w:lvlOverride>
  </w:num>
  <w:num w:numId="3" w16cid:durableId="1827474348">
    <w:abstractNumId w:val="10"/>
  </w:num>
  <w:num w:numId="4" w16cid:durableId="383798398">
    <w:abstractNumId w:val="13"/>
  </w:num>
  <w:num w:numId="5" w16cid:durableId="520896364">
    <w:abstractNumId w:val="8"/>
  </w:num>
  <w:num w:numId="6" w16cid:durableId="1374384865">
    <w:abstractNumId w:val="7"/>
  </w:num>
  <w:num w:numId="7" w16cid:durableId="136343422">
    <w:abstractNumId w:val="6"/>
  </w:num>
  <w:num w:numId="8" w16cid:durableId="670528124">
    <w:abstractNumId w:val="5"/>
  </w:num>
  <w:num w:numId="9" w16cid:durableId="7876112">
    <w:abstractNumId w:val="4"/>
  </w:num>
  <w:num w:numId="10" w16cid:durableId="15811311">
    <w:abstractNumId w:val="3"/>
  </w:num>
  <w:num w:numId="11" w16cid:durableId="1767460966">
    <w:abstractNumId w:val="2"/>
  </w:num>
  <w:num w:numId="12" w16cid:durableId="791555804">
    <w:abstractNumId w:val="1"/>
  </w:num>
  <w:num w:numId="13" w16cid:durableId="1887831221">
    <w:abstractNumId w:val="0"/>
  </w:num>
  <w:num w:numId="14" w16cid:durableId="500394645">
    <w:abstractNumId w:val="12"/>
  </w:num>
  <w:num w:numId="15" w16cid:durableId="50615871">
    <w:abstractNumId w:val="11"/>
  </w:num>
  <w:num w:numId="16" w16cid:durableId="1010254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69"/>
    <w:rsid w:val="00002750"/>
    <w:rsid w:val="00004D4E"/>
    <w:rsid w:val="0000530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0008"/>
    <w:rsid w:val="00092692"/>
    <w:rsid w:val="00096203"/>
    <w:rsid w:val="000A0229"/>
    <w:rsid w:val="000C3BFB"/>
    <w:rsid w:val="000C4D2A"/>
    <w:rsid w:val="000D5B05"/>
    <w:rsid w:val="000E24AC"/>
    <w:rsid w:val="000E4A73"/>
    <w:rsid w:val="000F79EA"/>
    <w:rsid w:val="00104E07"/>
    <w:rsid w:val="00106A53"/>
    <w:rsid w:val="00113F32"/>
    <w:rsid w:val="00116607"/>
    <w:rsid w:val="00134F92"/>
    <w:rsid w:val="00137DC1"/>
    <w:rsid w:val="00143224"/>
    <w:rsid w:val="00144C9C"/>
    <w:rsid w:val="00145B33"/>
    <w:rsid w:val="001468F3"/>
    <w:rsid w:val="00152C3A"/>
    <w:rsid w:val="001539C4"/>
    <w:rsid w:val="00162BEE"/>
    <w:rsid w:val="00171E1B"/>
    <w:rsid w:val="00177F12"/>
    <w:rsid w:val="00182F07"/>
    <w:rsid w:val="001858BD"/>
    <w:rsid w:val="00192573"/>
    <w:rsid w:val="00194A3D"/>
    <w:rsid w:val="00197261"/>
    <w:rsid w:val="001A2A99"/>
    <w:rsid w:val="001A556F"/>
    <w:rsid w:val="001A6641"/>
    <w:rsid w:val="001B0811"/>
    <w:rsid w:val="001B3B5F"/>
    <w:rsid w:val="001B720C"/>
    <w:rsid w:val="001C0DEE"/>
    <w:rsid w:val="001C3957"/>
    <w:rsid w:val="001C3A8D"/>
    <w:rsid w:val="001C46E5"/>
    <w:rsid w:val="001E08A4"/>
    <w:rsid w:val="001E2732"/>
    <w:rsid w:val="0020735F"/>
    <w:rsid w:val="002146F8"/>
    <w:rsid w:val="00215593"/>
    <w:rsid w:val="00217917"/>
    <w:rsid w:val="002372E8"/>
    <w:rsid w:val="0023768B"/>
    <w:rsid w:val="00245CDE"/>
    <w:rsid w:val="0025163F"/>
    <w:rsid w:val="00254330"/>
    <w:rsid w:val="00260F01"/>
    <w:rsid w:val="00271C15"/>
    <w:rsid w:val="00275C94"/>
    <w:rsid w:val="00277638"/>
    <w:rsid w:val="0028164F"/>
    <w:rsid w:val="002823BE"/>
    <w:rsid w:val="00297013"/>
    <w:rsid w:val="00297ED0"/>
    <w:rsid w:val="002A4EDA"/>
    <w:rsid w:val="002B01E3"/>
    <w:rsid w:val="002B3FC8"/>
    <w:rsid w:val="002E5C7A"/>
    <w:rsid w:val="002F10E7"/>
    <w:rsid w:val="002F375B"/>
    <w:rsid w:val="002F69E4"/>
    <w:rsid w:val="00300A98"/>
    <w:rsid w:val="0030724A"/>
    <w:rsid w:val="00312209"/>
    <w:rsid w:val="00316CE4"/>
    <w:rsid w:val="00323C3F"/>
    <w:rsid w:val="003279A4"/>
    <w:rsid w:val="00336742"/>
    <w:rsid w:val="00337114"/>
    <w:rsid w:val="0035004C"/>
    <w:rsid w:val="003571C8"/>
    <w:rsid w:val="00373B8B"/>
    <w:rsid w:val="00383057"/>
    <w:rsid w:val="003916AD"/>
    <w:rsid w:val="0039658D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17F8F"/>
    <w:rsid w:val="004208D5"/>
    <w:rsid w:val="00423827"/>
    <w:rsid w:val="004265BA"/>
    <w:rsid w:val="00437B8B"/>
    <w:rsid w:val="00446D9F"/>
    <w:rsid w:val="00453F75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4290"/>
    <w:rsid w:val="005106C0"/>
    <w:rsid w:val="005247B7"/>
    <w:rsid w:val="005324B1"/>
    <w:rsid w:val="005372FA"/>
    <w:rsid w:val="00541D54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6433"/>
    <w:rsid w:val="0059085F"/>
    <w:rsid w:val="00594618"/>
    <w:rsid w:val="00595BA9"/>
    <w:rsid w:val="005A459B"/>
    <w:rsid w:val="005A74EC"/>
    <w:rsid w:val="005B3D67"/>
    <w:rsid w:val="005B437C"/>
    <w:rsid w:val="005D0108"/>
    <w:rsid w:val="005E088C"/>
    <w:rsid w:val="005E4FF9"/>
    <w:rsid w:val="005E6E43"/>
    <w:rsid w:val="005F4455"/>
    <w:rsid w:val="006024F9"/>
    <w:rsid w:val="006104FF"/>
    <w:rsid w:val="00614B7C"/>
    <w:rsid w:val="00615B47"/>
    <w:rsid w:val="0062239B"/>
    <w:rsid w:val="00625B8A"/>
    <w:rsid w:val="00631EE3"/>
    <w:rsid w:val="00644D4E"/>
    <w:rsid w:val="00646CBB"/>
    <w:rsid w:val="00646D01"/>
    <w:rsid w:val="00661271"/>
    <w:rsid w:val="00663536"/>
    <w:rsid w:val="006648D4"/>
    <w:rsid w:val="00666E9C"/>
    <w:rsid w:val="00673F18"/>
    <w:rsid w:val="00676CEB"/>
    <w:rsid w:val="00683A86"/>
    <w:rsid w:val="0069300B"/>
    <w:rsid w:val="006A4C72"/>
    <w:rsid w:val="006B618D"/>
    <w:rsid w:val="006C0B0C"/>
    <w:rsid w:val="006D65F8"/>
    <w:rsid w:val="006F4D23"/>
    <w:rsid w:val="007175B9"/>
    <w:rsid w:val="007215A9"/>
    <w:rsid w:val="007253E8"/>
    <w:rsid w:val="00734508"/>
    <w:rsid w:val="00735140"/>
    <w:rsid w:val="0073645E"/>
    <w:rsid w:val="007366E5"/>
    <w:rsid w:val="00745196"/>
    <w:rsid w:val="00755346"/>
    <w:rsid w:val="00774D8B"/>
    <w:rsid w:val="00776E3A"/>
    <w:rsid w:val="007850D1"/>
    <w:rsid w:val="007857C8"/>
    <w:rsid w:val="00785FEB"/>
    <w:rsid w:val="00785FF6"/>
    <w:rsid w:val="00790E98"/>
    <w:rsid w:val="007A0F44"/>
    <w:rsid w:val="007A729F"/>
    <w:rsid w:val="007B19FC"/>
    <w:rsid w:val="007B3F4F"/>
    <w:rsid w:val="007C0E0E"/>
    <w:rsid w:val="007C153D"/>
    <w:rsid w:val="007C333C"/>
    <w:rsid w:val="007C34A8"/>
    <w:rsid w:val="007C4B9B"/>
    <w:rsid w:val="007E7052"/>
    <w:rsid w:val="007F2E78"/>
    <w:rsid w:val="007F71A4"/>
    <w:rsid w:val="008030EE"/>
    <w:rsid w:val="00812148"/>
    <w:rsid w:val="008131E0"/>
    <w:rsid w:val="00814B43"/>
    <w:rsid w:val="00814FA5"/>
    <w:rsid w:val="00823D8E"/>
    <w:rsid w:val="0083016A"/>
    <w:rsid w:val="008364AF"/>
    <w:rsid w:val="0084009F"/>
    <w:rsid w:val="00846AAE"/>
    <w:rsid w:val="00867081"/>
    <w:rsid w:val="00875A65"/>
    <w:rsid w:val="008978E8"/>
    <w:rsid w:val="008A02C4"/>
    <w:rsid w:val="008A49A0"/>
    <w:rsid w:val="008A6538"/>
    <w:rsid w:val="008C003A"/>
    <w:rsid w:val="008D4FC8"/>
    <w:rsid w:val="008D59DA"/>
    <w:rsid w:val="008D5A80"/>
    <w:rsid w:val="008E5483"/>
    <w:rsid w:val="008F4532"/>
    <w:rsid w:val="00933CCA"/>
    <w:rsid w:val="00936EDF"/>
    <w:rsid w:val="0093795C"/>
    <w:rsid w:val="009411E8"/>
    <w:rsid w:val="00952C89"/>
    <w:rsid w:val="009540F4"/>
    <w:rsid w:val="00956B75"/>
    <w:rsid w:val="0096424E"/>
    <w:rsid w:val="009918BB"/>
    <w:rsid w:val="009931F7"/>
    <w:rsid w:val="00994768"/>
    <w:rsid w:val="00997085"/>
    <w:rsid w:val="009A0EA8"/>
    <w:rsid w:val="009A1E32"/>
    <w:rsid w:val="009A3F4C"/>
    <w:rsid w:val="009B2603"/>
    <w:rsid w:val="009B4952"/>
    <w:rsid w:val="009B5269"/>
    <w:rsid w:val="009C63EE"/>
    <w:rsid w:val="009D0878"/>
    <w:rsid w:val="009D449D"/>
    <w:rsid w:val="009D47D3"/>
    <w:rsid w:val="009E113A"/>
    <w:rsid w:val="009E62E6"/>
    <w:rsid w:val="009E65EC"/>
    <w:rsid w:val="009F2058"/>
    <w:rsid w:val="009F391D"/>
    <w:rsid w:val="00A1144C"/>
    <w:rsid w:val="00A1329C"/>
    <w:rsid w:val="00A25023"/>
    <w:rsid w:val="00A275C0"/>
    <w:rsid w:val="00A2760D"/>
    <w:rsid w:val="00A31A48"/>
    <w:rsid w:val="00A42CE4"/>
    <w:rsid w:val="00A56B81"/>
    <w:rsid w:val="00A6314E"/>
    <w:rsid w:val="00A77B4D"/>
    <w:rsid w:val="00A8052D"/>
    <w:rsid w:val="00A9077F"/>
    <w:rsid w:val="00A95CA7"/>
    <w:rsid w:val="00AA04BD"/>
    <w:rsid w:val="00AA276C"/>
    <w:rsid w:val="00AB673E"/>
    <w:rsid w:val="00AC7C34"/>
    <w:rsid w:val="00AD0BC4"/>
    <w:rsid w:val="00AD121E"/>
    <w:rsid w:val="00AD518A"/>
    <w:rsid w:val="00AD6216"/>
    <w:rsid w:val="00AE2F61"/>
    <w:rsid w:val="00AE313B"/>
    <w:rsid w:val="00AE7650"/>
    <w:rsid w:val="00B01458"/>
    <w:rsid w:val="00B112B1"/>
    <w:rsid w:val="00B1221A"/>
    <w:rsid w:val="00B204FE"/>
    <w:rsid w:val="00B21158"/>
    <w:rsid w:val="00B25746"/>
    <w:rsid w:val="00B25DD2"/>
    <w:rsid w:val="00B47E1E"/>
    <w:rsid w:val="00B53E17"/>
    <w:rsid w:val="00B54661"/>
    <w:rsid w:val="00B55487"/>
    <w:rsid w:val="00B763B5"/>
    <w:rsid w:val="00B82D62"/>
    <w:rsid w:val="00B90654"/>
    <w:rsid w:val="00B91175"/>
    <w:rsid w:val="00BA71B3"/>
    <w:rsid w:val="00BB34BE"/>
    <w:rsid w:val="00BC0E1A"/>
    <w:rsid w:val="00BC1472"/>
    <w:rsid w:val="00BC35EC"/>
    <w:rsid w:val="00BD2DD6"/>
    <w:rsid w:val="00BD55EE"/>
    <w:rsid w:val="00C0155C"/>
    <w:rsid w:val="00C259FC"/>
    <w:rsid w:val="00C3233C"/>
    <w:rsid w:val="00C3763A"/>
    <w:rsid w:val="00C60281"/>
    <w:rsid w:val="00C63282"/>
    <w:rsid w:val="00C779DA"/>
    <w:rsid w:val="00C814F7"/>
    <w:rsid w:val="00C81C04"/>
    <w:rsid w:val="00C8500C"/>
    <w:rsid w:val="00C91B4B"/>
    <w:rsid w:val="00C93DE1"/>
    <w:rsid w:val="00CA1ED0"/>
    <w:rsid w:val="00CA2E0A"/>
    <w:rsid w:val="00CB190B"/>
    <w:rsid w:val="00CB3192"/>
    <w:rsid w:val="00CC1E5C"/>
    <w:rsid w:val="00CD1043"/>
    <w:rsid w:val="00CE2C76"/>
    <w:rsid w:val="00D046EF"/>
    <w:rsid w:val="00D12374"/>
    <w:rsid w:val="00D22E33"/>
    <w:rsid w:val="00D34D52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765"/>
    <w:rsid w:val="00D7797C"/>
    <w:rsid w:val="00D83EA1"/>
    <w:rsid w:val="00D85CA4"/>
    <w:rsid w:val="00DB0B61"/>
    <w:rsid w:val="00DB71E0"/>
    <w:rsid w:val="00DD2D34"/>
    <w:rsid w:val="00DD467E"/>
    <w:rsid w:val="00DE136D"/>
    <w:rsid w:val="00DE4136"/>
    <w:rsid w:val="00DE4550"/>
    <w:rsid w:val="00DE4A66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6565"/>
    <w:rsid w:val="00EE0848"/>
    <w:rsid w:val="00EF4E50"/>
    <w:rsid w:val="00F03B1E"/>
    <w:rsid w:val="00F03F2C"/>
    <w:rsid w:val="00F1202D"/>
    <w:rsid w:val="00F217AB"/>
    <w:rsid w:val="00F35A06"/>
    <w:rsid w:val="00F41F41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2EF0"/>
    <w:rsid w:val="00FD0DE7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703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Revision">
    <w:name w:val="Revision"/>
    <w:hidden/>
    <w:uiPriority w:val="99"/>
    <w:semiHidden/>
    <w:rsid w:val="00D777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578502FD6F42D199F28A2B98713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D0C31-07EA-432A-A7E2-E6A650A1B186}"/>
      </w:docPartPr>
      <w:docPartBody>
        <w:p w:rsidR="007F09B0" w:rsidRDefault="00796585">
          <w:pPr>
            <w:pStyle w:val="84578502FD6F42D199F28A2B987139FD"/>
          </w:pPr>
          <w:r w:rsidRPr="009D0878">
            <w:t>Address</w:t>
          </w:r>
        </w:p>
      </w:docPartBody>
    </w:docPart>
    <w:docPart>
      <w:docPartPr>
        <w:name w:val="BF5B5F65497B488BBCFE2E8574575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CB562-49B5-4E3F-9E17-4A6565C6647D}"/>
      </w:docPartPr>
      <w:docPartBody>
        <w:p w:rsidR="007F09B0" w:rsidRDefault="00796585">
          <w:pPr>
            <w:pStyle w:val="BF5B5F65497B488BBCFE2E85745753C4"/>
          </w:pPr>
          <w:r w:rsidRPr="009D0878">
            <w:t>Phone</w:t>
          </w:r>
        </w:p>
      </w:docPartBody>
    </w:docPart>
    <w:docPart>
      <w:docPartPr>
        <w:name w:val="3F2F8485F44A4351A634733FE90DF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534CF-8C37-4B52-9775-04BCD2D02542}"/>
      </w:docPartPr>
      <w:docPartBody>
        <w:p w:rsidR="007F09B0" w:rsidRDefault="00796585">
          <w:pPr>
            <w:pStyle w:val="3F2F8485F44A4351A634733FE90DF8B3"/>
          </w:pPr>
          <w:r w:rsidRPr="009D0878">
            <w:t>Email</w:t>
          </w:r>
        </w:p>
      </w:docPartBody>
    </w:docPart>
    <w:docPart>
      <w:docPartPr>
        <w:name w:val="F55F92FA1C50421392B209B962F5A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CEF1-934F-42CE-844F-E5D76D1810BA}"/>
      </w:docPartPr>
      <w:docPartBody>
        <w:p w:rsidR="007F09B0" w:rsidRDefault="00796585">
          <w:pPr>
            <w:pStyle w:val="F55F92FA1C50421392B209B962F5A4F4"/>
          </w:pPr>
          <w:r w:rsidRPr="009D0878">
            <w:t>LinkedIn Profile</w:t>
          </w:r>
        </w:p>
      </w:docPartBody>
    </w:docPart>
    <w:docPart>
      <w:docPartPr>
        <w:name w:val="318422A1F8C441968615ED9D6CDE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C9873-ABA2-4DD9-B02E-EC9145ACE088}"/>
      </w:docPartPr>
      <w:docPartBody>
        <w:p w:rsidR="007F09B0" w:rsidRDefault="00796585">
          <w:pPr>
            <w:pStyle w:val="318422A1F8C441968615ED9D6CDEB1FA"/>
          </w:pPr>
          <w:r w:rsidRPr="00565B06">
            <w:t>Experience</w:t>
          </w:r>
        </w:p>
      </w:docPartBody>
    </w:docPart>
    <w:docPart>
      <w:docPartPr>
        <w:name w:val="F7297B165A9F448AA2AE03F53CE38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38C2-C9AA-408D-95A4-DBDF84267D4E}"/>
      </w:docPartPr>
      <w:docPartBody>
        <w:p w:rsidR="007F09B0" w:rsidRDefault="00796585">
          <w:pPr>
            <w:pStyle w:val="F7297B165A9F448AA2AE03F53CE3841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0"/>
    <w:rsid w:val="00023675"/>
    <w:rsid w:val="001D1F5B"/>
    <w:rsid w:val="00242B8C"/>
    <w:rsid w:val="002A4D20"/>
    <w:rsid w:val="002C4F66"/>
    <w:rsid w:val="002D0CD3"/>
    <w:rsid w:val="00440806"/>
    <w:rsid w:val="004C103F"/>
    <w:rsid w:val="0053382F"/>
    <w:rsid w:val="006E66E7"/>
    <w:rsid w:val="00796585"/>
    <w:rsid w:val="007F09B0"/>
    <w:rsid w:val="009707E9"/>
    <w:rsid w:val="009E3C96"/>
    <w:rsid w:val="00AC49BE"/>
    <w:rsid w:val="00AC6A2B"/>
    <w:rsid w:val="00D36A24"/>
    <w:rsid w:val="00EC69EB"/>
    <w:rsid w:val="00F9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78502FD6F42D199F28A2B987139FD">
    <w:name w:val="84578502FD6F42D199F28A2B987139FD"/>
  </w:style>
  <w:style w:type="paragraph" w:customStyle="1" w:styleId="BF5B5F65497B488BBCFE2E85745753C4">
    <w:name w:val="BF5B5F65497B488BBCFE2E85745753C4"/>
  </w:style>
  <w:style w:type="paragraph" w:customStyle="1" w:styleId="3F2F8485F44A4351A634733FE90DF8B3">
    <w:name w:val="3F2F8485F44A4351A634733FE90DF8B3"/>
  </w:style>
  <w:style w:type="paragraph" w:customStyle="1" w:styleId="F55F92FA1C50421392B209B962F5A4F4">
    <w:name w:val="F55F92FA1C50421392B209B962F5A4F4"/>
  </w:style>
  <w:style w:type="character" w:styleId="Emphasis">
    <w:name w:val="Emphasis"/>
    <w:basedOn w:val="DefaultParagraphFont"/>
    <w:uiPriority w:val="11"/>
    <w:qFormat/>
    <w:rsid w:val="002A4D20"/>
    <w:rPr>
      <w:b w:val="0"/>
      <w:iCs/>
      <w:color w:val="657C9C" w:themeColor="text2" w:themeTint="BF"/>
      <w:sz w:val="26"/>
    </w:rPr>
  </w:style>
  <w:style w:type="paragraph" w:customStyle="1" w:styleId="318422A1F8C441968615ED9D6CDEB1FA">
    <w:name w:val="318422A1F8C441968615ED9D6CDEB1FA"/>
  </w:style>
  <w:style w:type="paragraph" w:customStyle="1" w:styleId="F7297B165A9F448AA2AE03F53CE38413">
    <w:name w:val="F7297B165A9F448AA2AE03F53CE38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Gurugram, India</CompanyAddress>
  <CompanyPhone>+91 7838094034</CompanyPhone>
  <CompanyFax/>
  <CompanyEmail>svishal1432004@gmail.com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F2D17FC-101B-4A59-96D1-06063BE3EA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C:\Users\User\AppData\Roaming\Microsoft\Templates\Student Resume (Modern design).dotx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https:/www.linkedin.com/in/vishal-singh-09095951</cp:keywords>
  <dc:description/>
  <cp:lastModifiedBy/>
  <cp:revision>1</cp:revision>
  <dcterms:created xsi:type="dcterms:W3CDTF">2023-04-09T11:17:00Z</dcterms:created>
  <dcterms:modified xsi:type="dcterms:W3CDTF">2023-05-16T14:07:00Z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